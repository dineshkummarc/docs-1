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opic"/>
        <w:tag w:val="57755117-b364-4a2c-84bc-1d9f3b785dda"/>
        <w:id w:val="421609881"/>
        <w:placeholder>
          <w:docPart w:val="DefaultPlaceholder_1082065158"/>
        </w:placeholder>
        <w:text/>
      </w:sdtPr>
      <w:sdtContent>
        <w:p w14:paraId="058BC639" w14:textId="77777777" w:rsidR="00CC0B31" w:rsidRDefault="00794892" w:rsidP="00794892">
          <w:pPr>
            <w:pStyle w:val="ppTopic"/>
          </w:pPr>
          <w:r>
            <w:t>Architectural Choices for Mobile Experiences</w:t>
          </w:r>
        </w:p>
      </w:sdtContent>
    </w:sdt>
    <w:p w14:paraId="5E403639" w14:textId="77777777" w:rsidR="00794892" w:rsidRDefault="00CC0B31">
      <w:r>
        <w:t>[Introduction]</w:t>
      </w:r>
    </w:p>
    <w:p w14:paraId="606D076A" w14:textId="77777777" w:rsidR="00CC0B31" w:rsidRDefault="00CC0B31" w:rsidP="00CC0B31">
      <w:pPr>
        <w:pStyle w:val="Heading2"/>
      </w:pPr>
    </w:p>
    <w:p w14:paraId="51C25E20" w14:textId="77777777" w:rsidR="00CC0B31" w:rsidRDefault="00CC0B31" w:rsidP="00CC0B31">
      <w:pPr>
        <w:pStyle w:val="Heading2"/>
      </w:pPr>
      <w:r>
        <w:t>Objectives</w:t>
      </w:r>
    </w:p>
    <w:p w14:paraId="28A1CBB1" w14:textId="77777777" w:rsidR="00CC0B31" w:rsidRDefault="00CC0B31">
      <w:r>
        <w:t xml:space="preserve">Explain the conditions that would influence an application to choose between a platform-specific (native) application, a web application, or an application that is built using web assets, but relies primarily on a browser control in a native application such as </w:t>
      </w:r>
      <w:proofErr w:type="spellStart"/>
      <w:r>
        <w:t>PhoneGap</w:t>
      </w:r>
      <w:proofErr w:type="spellEnd"/>
      <w:r>
        <w:t xml:space="preserve"> (hybrid?).</w:t>
      </w:r>
    </w:p>
    <w:p w14:paraId="62100583" w14:textId="77777777" w:rsidR="00CC0B31" w:rsidRDefault="00CC0B31"/>
    <w:p w14:paraId="1BB065FB" w14:textId="77777777" w:rsidR="00CC0B31" w:rsidRDefault="00CC0B31" w:rsidP="00CC0B31">
      <w:pPr>
        <w:pStyle w:val="Heading2"/>
      </w:pPr>
      <w:r>
        <w:t>Notes</w:t>
      </w:r>
    </w:p>
    <w:p w14:paraId="59451D88" w14:textId="77777777" w:rsidR="00CC0B31" w:rsidRDefault="00CC0B31" w:rsidP="00CC0B31">
      <w:pPr>
        <w:pStyle w:val="ListParagraph"/>
        <w:numPr>
          <w:ilvl w:val="0"/>
          <w:numId w:val="21"/>
        </w:numPr>
      </w:pPr>
      <w:r>
        <w:t xml:space="preserve">There is already a lot of really good guidance on the web about this </w:t>
      </w:r>
    </w:p>
    <w:p w14:paraId="4B8AD1F5" w14:textId="77777777" w:rsidR="00CC0B31" w:rsidRDefault="00CC0B31" w:rsidP="00CC0B31">
      <w:pPr>
        <w:pStyle w:val="ListParagraph"/>
        <w:numPr>
          <w:ilvl w:val="1"/>
          <w:numId w:val="21"/>
        </w:numPr>
      </w:pPr>
      <w:r>
        <w:t>Collect a half dozen or so really good links to attribute</w:t>
      </w:r>
    </w:p>
    <w:p w14:paraId="27A57EE5" w14:textId="77777777" w:rsidR="00CC0B31" w:rsidRDefault="00CC0B31" w:rsidP="00CC0B31">
      <w:pPr>
        <w:pStyle w:val="ListParagraph"/>
        <w:numPr>
          <w:ilvl w:val="1"/>
          <w:numId w:val="21"/>
        </w:numPr>
      </w:pPr>
      <w:r>
        <w:t>Summarize the major conditions that will push the app in a specific direction</w:t>
      </w:r>
    </w:p>
    <w:p w14:paraId="1301D755" w14:textId="77777777" w:rsidR="00CC0B31" w:rsidRDefault="00CC0B31" w:rsidP="00CC0B31">
      <w:pPr>
        <w:pStyle w:val="ListParagraph"/>
        <w:numPr>
          <w:ilvl w:val="2"/>
          <w:numId w:val="21"/>
        </w:numPr>
      </w:pPr>
      <w:r>
        <w:t>Device features (sensor array, camera, microphone, etc.)</w:t>
      </w:r>
    </w:p>
    <w:p w14:paraId="48AE9DF0" w14:textId="77777777" w:rsidR="00CC0B31" w:rsidRDefault="00CC0B31" w:rsidP="00CC0B31">
      <w:pPr>
        <w:pStyle w:val="ListParagraph"/>
        <w:numPr>
          <w:ilvl w:val="2"/>
          <w:numId w:val="21"/>
        </w:numPr>
      </w:pPr>
      <w:r>
        <w:t>Importance of app store/marketplace</w:t>
      </w:r>
    </w:p>
    <w:p w14:paraId="6DEDD3A8" w14:textId="77777777" w:rsidR="00CC0B31" w:rsidRDefault="00CC0B31" w:rsidP="00CC0B31">
      <w:pPr>
        <w:pStyle w:val="ListParagraph"/>
        <w:numPr>
          <w:ilvl w:val="2"/>
          <w:numId w:val="21"/>
        </w:numPr>
      </w:pPr>
      <w:r>
        <w:t>Team skills/budget for developers</w:t>
      </w:r>
    </w:p>
    <w:p w14:paraId="57DDBB35" w14:textId="77777777" w:rsidR="00CC0B31" w:rsidRDefault="00CC0B31" w:rsidP="00CC0B31">
      <w:pPr>
        <w:pStyle w:val="ListParagraph"/>
        <w:numPr>
          <w:ilvl w:val="2"/>
          <w:numId w:val="21"/>
        </w:numPr>
      </w:pPr>
      <w:r>
        <w:t>Breadth of target devices</w:t>
      </w:r>
    </w:p>
    <w:p w14:paraId="7063BEBC" w14:textId="77777777" w:rsidR="00CC0B31" w:rsidRDefault="00CC0B31" w:rsidP="00CC0B31">
      <w:pPr>
        <w:pStyle w:val="ListParagraph"/>
        <w:numPr>
          <w:ilvl w:val="2"/>
          <w:numId w:val="21"/>
        </w:numPr>
      </w:pPr>
      <w:r>
        <w:t>Time to market goals</w:t>
      </w:r>
    </w:p>
    <w:p w14:paraId="3D99345F" w14:textId="77777777" w:rsidR="00CC0B31" w:rsidRDefault="00CC0B31" w:rsidP="00CC0B31">
      <w:pPr>
        <w:pStyle w:val="ListParagraph"/>
        <w:numPr>
          <w:ilvl w:val="2"/>
          <w:numId w:val="21"/>
        </w:numPr>
      </w:pPr>
      <w:r>
        <w:t>And more ...</w:t>
      </w:r>
      <w:bookmarkStart w:id="0" w:name="_GoBack"/>
      <w:bookmarkEnd w:id="0"/>
    </w:p>
    <w:p w14:paraId="397B06F0" w14:textId="77777777" w:rsidR="00CC0B31" w:rsidRPr="00CC0B31" w:rsidRDefault="00CC0B31" w:rsidP="00CC0B31">
      <w:pPr>
        <w:pStyle w:val="ListParagraph"/>
        <w:numPr>
          <w:ilvl w:val="0"/>
          <w:numId w:val="21"/>
        </w:numPr>
      </w:pPr>
      <w:r>
        <w:t>Explore the opportunity to use a flow chart or other illustrative diagram</w:t>
      </w:r>
    </w:p>
    <w:p w14:paraId="3FC60AA4" w14:textId="77777777" w:rsidR="00794892" w:rsidRDefault="00794892"/>
    <w:sectPr w:rsidR="00794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2CF1DFA"/>
    <w:multiLevelType w:val="hybridMultilevel"/>
    <w:tmpl w:val="9C980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3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92"/>
    <w:rsid w:val="00213A38"/>
    <w:rsid w:val="00794892"/>
    <w:rsid w:val="00864F2E"/>
    <w:rsid w:val="00CC06C6"/>
    <w:rsid w:val="00C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D1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94892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948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948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948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948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4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94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94892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94892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94892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9489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9489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94892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94892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9489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9489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94892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9489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94892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9489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9489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94892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9489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9489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94892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94892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9489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9489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9489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9489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94892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9489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9489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94892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9489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94892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9489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9489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9489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9489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9489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9489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94892"/>
    <w:rPr>
      <w:color w:val="333399"/>
    </w:rPr>
  </w:style>
  <w:style w:type="table" w:customStyle="1" w:styleId="ppTableGrid">
    <w:name w:val="pp Table Grid"/>
    <w:basedOn w:val="ppTableList"/>
    <w:rsid w:val="0079489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9489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9489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9489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94892"/>
  </w:style>
  <w:style w:type="table" w:styleId="TableGrid">
    <w:name w:val="Table Grid"/>
    <w:basedOn w:val="TableNormal"/>
    <w:rsid w:val="0079489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9489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4892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94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89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94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892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94892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948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94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9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9489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94892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9489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94892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9489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9489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9489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9489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9489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9489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9489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9489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94892"/>
  </w:style>
  <w:style w:type="character" w:customStyle="1" w:styleId="BodyTextChar">
    <w:name w:val="Body Text Char"/>
    <w:basedOn w:val="DefaultParagraphFont"/>
    <w:link w:val="BodyText"/>
    <w:semiHidden/>
    <w:rsid w:val="00794892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9489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9489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94892"/>
    <w:pPr>
      <w:ind w:left="2580"/>
    </w:pPr>
  </w:style>
  <w:style w:type="paragraph" w:styleId="ListParagraph">
    <w:name w:val="List Paragraph"/>
    <w:basedOn w:val="Normal"/>
    <w:uiPriority w:val="34"/>
    <w:qFormat/>
    <w:rsid w:val="00213A38"/>
    <w:pPr>
      <w:spacing w:after="0" w:line="240" w:lineRule="auto"/>
      <w:ind w:left="720"/>
      <w:contextualSpacing/>
    </w:pPr>
    <w:rPr>
      <w:rFonts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94892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7948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948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948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948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4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94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94892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94892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794892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794892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94892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94892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94892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94892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794892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794892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9489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94892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794892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94892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94892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94892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94892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94892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94892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94892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94892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94892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94892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94892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94892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94892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94892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94892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94892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9489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9489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94892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94892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94892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94892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94892"/>
    <w:rPr>
      <w:color w:val="333399"/>
    </w:rPr>
  </w:style>
  <w:style w:type="table" w:customStyle="1" w:styleId="ppTableGrid">
    <w:name w:val="pp Table Grid"/>
    <w:basedOn w:val="ppTableList"/>
    <w:rsid w:val="00794892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94892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94892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94892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794892"/>
  </w:style>
  <w:style w:type="table" w:styleId="TableGrid">
    <w:name w:val="Table Grid"/>
    <w:basedOn w:val="TableNormal"/>
    <w:rsid w:val="00794892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9489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4892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94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89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94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892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794892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948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4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7948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89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9489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94892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94892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94892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94892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94892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94892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94892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94892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94892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94892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94892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94892"/>
  </w:style>
  <w:style w:type="character" w:customStyle="1" w:styleId="BodyTextChar">
    <w:name w:val="Body Text Char"/>
    <w:basedOn w:val="DefaultParagraphFont"/>
    <w:link w:val="BodyText"/>
    <w:semiHidden/>
    <w:rsid w:val="00794892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79489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9489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94892"/>
    <w:pPr>
      <w:ind w:left="2580"/>
    </w:pPr>
  </w:style>
  <w:style w:type="paragraph" w:styleId="ListParagraph">
    <w:name w:val="List Paragraph"/>
    <w:basedOn w:val="Normal"/>
    <w:uiPriority w:val="34"/>
    <w:qFormat/>
    <w:rsid w:val="00213A38"/>
    <w:pPr>
      <w:spacing w:after="0" w:line="240" w:lineRule="auto"/>
      <w:ind w:left="720"/>
      <w:contextualSpacing/>
    </w:pPr>
    <w:rPr>
      <w:rFonts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D23EC-702D-493D-82E0-DEE39224D925}"/>
      </w:docPartPr>
      <w:docPartBody>
        <w:p w:rsidR="00F0205C" w:rsidRDefault="00587E7A">
          <w:r w:rsidRPr="007F39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7A"/>
    <w:rsid w:val="00587E7A"/>
    <w:rsid w:val="00F0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205C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20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5 7 7 5 5 1 1 7 - b 3 6 4 - 4 a 2 c - 8 4 b c - 1 d 9 f 3 b 7 8 5 d d a "   t i t l e = " A r c h i t e c t u r a l   C h o i c e s   f o r   M o b i l e   E x p e r i e n c e s "   s t y l e = " T o p i c " / >  
 < / t o c > 
</file>

<file path=customXml/itemProps1.xml><?xml version="1.0" encoding="utf-8"?>
<ds:datastoreItem xmlns:ds="http://schemas.openxmlformats.org/officeDocument/2006/customXml" ds:itemID="{47575C59-0397-4E57-A004-BEA32C0042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\Users\dons\AppData\Roaming\Microsoft\Templates\ppContent.dotx</Template>
  <TotalTime>13</TotalTime>
  <Pages>1</Pages>
  <Words>124</Words>
  <Characters>707</Characters>
  <Application>Microsoft Macintosh Word</Application>
  <DocSecurity>0</DocSecurity>
  <Lines>5</Lines>
  <Paragraphs>1</Paragraphs>
  <ScaleCrop>false</ScaleCrop>
  <Company>Microsoft Corporation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</cp:lastModifiedBy>
  <cp:revision>3</cp:revision>
  <dcterms:created xsi:type="dcterms:W3CDTF">2012-01-17T22:21:00Z</dcterms:created>
  <dcterms:modified xsi:type="dcterms:W3CDTF">2012-01-18T19:21:00Z</dcterms:modified>
</cp:coreProperties>
</file>