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914461d3-2f70-49da-ad00-4e0a13cb9e1a"/>
        <w:id w:val="1043028379"/>
        <w:placeholder>
          <w:docPart w:val="DefaultPlaceholder_1082065158"/>
        </w:placeholder>
        <w:text/>
      </w:sdtPr>
      <w:sdtContent>
        <w:p w:rsidR="000C4204" w:rsidRDefault="003F5CC3" w:rsidP="003F5CC3">
          <w:pPr>
            <w:pStyle w:val="ppTopic"/>
          </w:pPr>
          <w:r>
            <w:t>Exploring Mileage Stats Mobile</w:t>
          </w:r>
        </w:p>
      </w:sdtContent>
    </w:sdt>
    <w:p w:rsidR="003F5CC3" w:rsidRDefault="003F5CC3"/>
    <w:p w:rsidR="00FE5A34" w:rsidRDefault="00FE5A34" w:rsidP="00FE5A34">
      <w:pPr>
        <w:pStyle w:val="ListParagraph"/>
        <w:numPr>
          <w:ilvl w:val="0"/>
          <w:numId w:val="21"/>
        </w:numPr>
      </w:pPr>
      <w:bookmarkStart w:id="0" w:name="_GoBack"/>
      <w:r>
        <w:t>Goals, technologies etc.</w:t>
      </w:r>
      <w:bookmarkEnd w:id="0"/>
    </w:p>
    <w:p w:rsidR="003F5CC3" w:rsidRDefault="003F5CC3"/>
    <w:sectPr w:rsidR="003F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2CF1DFA"/>
    <w:multiLevelType w:val="hybridMultilevel"/>
    <w:tmpl w:val="6D6C6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2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3"/>
  </w:num>
  <w:num w:numId="5">
    <w:abstractNumId w:val="8"/>
  </w:num>
  <w:num w:numId="6">
    <w:abstractNumId w:val="10"/>
  </w:num>
  <w:num w:numId="7">
    <w:abstractNumId w:val="4"/>
  </w:num>
  <w:num w:numId="8">
    <w:abstractNumId w:val="12"/>
  </w:num>
  <w:num w:numId="9">
    <w:abstractNumId w:val="3"/>
  </w:num>
  <w:num w:numId="10">
    <w:abstractNumId w:val="1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C3"/>
    <w:rsid w:val="003F5CC3"/>
    <w:rsid w:val="00864F2E"/>
    <w:rsid w:val="00CC06C6"/>
    <w:rsid w:val="00FE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F5CC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3F5C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3F5C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3F5C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3F5C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3F5CC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F5CC3"/>
  </w:style>
  <w:style w:type="character" w:customStyle="1" w:styleId="Heading1Char">
    <w:name w:val="Heading 1 Char"/>
    <w:basedOn w:val="DefaultParagraphFont"/>
    <w:link w:val="Heading1"/>
    <w:rsid w:val="003F5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3F5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3F5C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3F5C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3F5CC3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3F5CC3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3F5CC3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3F5CC3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3F5CC3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3F5C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3F5C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3F5CC3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3F5CC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3F5CC3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3F5CC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3F5CC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3F5CC3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3F5CC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3F5CC3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3F5CC3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3F5CC3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3F5C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3F5C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3F5C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3F5CC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3F5CC3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3F5C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3F5CC3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3F5CC3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3F5C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3F5CC3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3F5CC3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3F5CC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3F5C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3F5C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3F5C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3F5C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3F5CC3"/>
    <w:rPr>
      <w:color w:val="333399"/>
    </w:rPr>
  </w:style>
  <w:style w:type="table" w:customStyle="1" w:styleId="ppTableGrid">
    <w:name w:val="pp Table Grid"/>
    <w:basedOn w:val="ppTableList"/>
    <w:rsid w:val="003F5CC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3F5CC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3F5CC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3F5C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3F5CC3"/>
  </w:style>
  <w:style w:type="table" w:styleId="TableGrid">
    <w:name w:val="Table Grid"/>
    <w:basedOn w:val="TableNormal"/>
    <w:rsid w:val="003F5C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F5CC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5CC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3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5CC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3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5CC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3F5CC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F5C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C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3F5C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C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F5C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3F5CC3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3F5CC3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3F5C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3F5C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3F5C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3F5C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3F5C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3F5CC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3F5CC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3F5CC3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3F5CC3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3F5CC3"/>
  </w:style>
  <w:style w:type="character" w:customStyle="1" w:styleId="BodyTextChar">
    <w:name w:val="Body Text Char"/>
    <w:basedOn w:val="DefaultParagraphFont"/>
    <w:link w:val="BodyText"/>
    <w:semiHidden/>
    <w:rsid w:val="003F5CC3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3F5CC3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3F5CC3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3F5CC3"/>
    <w:pPr>
      <w:ind w:left="2580"/>
    </w:pPr>
  </w:style>
  <w:style w:type="paragraph" w:styleId="ListParagraph">
    <w:name w:val="List Paragraph"/>
    <w:basedOn w:val="Normal"/>
    <w:uiPriority w:val="34"/>
    <w:qFormat/>
    <w:rsid w:val="00FE5A34"/>
    <w:pPr>
      <w:spacing w:after="0" w:line="240" w:lineRule="auto"/>
      <w:ind w:left="720"/>
      <w:contextualSpacing/>
    </w:pPr>
    <w:rPr>
      <w:rFonts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F5CC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3F5C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3F5C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3F5C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3F5C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3F5CC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F5CC3"/>
  </w:style>
  <w:style w:type="character" w:customStyle="1" w:styleId="Heading1Char">
    <w:name w:val="Heading 1 Char"/>
    <w:basedOn w:val="DefaultParagraphFont"/>
    <w:link w:val="Heading1"/>
    <w:rsid w:val="003F5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3F5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3F5C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3F5C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3F5CC3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3F5CC3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3F5CC3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3F5CC3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3F5CC3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3F5C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3F5C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3F5CC3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3F5CC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3F5CC3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3F5CC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3F5CC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3F5CC3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3F5CC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3F5CC3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3F5CC3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3F5CC3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3F5C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3F5C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3F5C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3F5CC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3F5CC3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3F5C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3F5CC3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3F5CC3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3F5C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3F5CC3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3F5CC3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3F5CC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3F5C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3F5C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3F5C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3F5C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3F5CC3"/>
    <w:rPr>
      <w:color w:val="333399"/>
    </w:rPr>
  </w:style>
  <w:style w:type="table" w:customStyle="1" w:styleId="ppTableGrid">
    <w:name w:val="pp Table Grid"/>
    <w:basedOn w:val="ppTableList"/>
    <w:rsid w:val="003F5CC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3F5CC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3F5CC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3F5C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3F5CC3"/>
  </w:style>
  <w:style w:type="table" w:styleId="TableGrid">
    <w:name w:val="Table Grid"/>
    <w:basedOn w:val="TableNormal"/>
    <w:rsid w:val="003F5C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F5CC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5CC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3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5CC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3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5CC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3F5CC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F5C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C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3F5C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C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F5C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3F5CC3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3F5CC3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3F5C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3F5C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3F5C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3F5C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3F5C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3F5CC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3F5CC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3F5CC3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3F5CC3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3F5CC3"/>
  </w:style>
  <w:style w:type="character" w:customStyle="1" w:styleId="BodyTextChar">
    <w:name w:val="Body Text Char"/>
    <w:basedOn w:val="DefaultParagraphFont"/>
    <w:link w:val="BodyText"/>
    <w:semiHidden/>
    <w:rsid w:val="003F5CC3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3F5CC3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3F5CC3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3F5CC3"/>
    <w:pPr>
      <w:ind w:left="2580"/>
    </w:pPr>
  </w:style>
  <w:style w:type="paragraph" w:styleId="ListParagraph">
    <w:name w:val="List Paragraph"/>
    <w:basedOn w:val="Normal"/>
    <w:uiPriority w:val="34"/>
    <w:qFormat/>
    <w:rsid w:val="00FE5A34"/>
    <w:pPr>
      <w:spacing w:after="0" w:line="240" w:lineRule="auto"/>
      <w:ind w:left="720"/>
      <w:contextualSpacing/>
    </w:pPr>
    <w:rPr>
      <w:rFonts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s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59FF1-D357-4D71-B6EC-F7446613DA0D}"/>
      </w:docPartPr>
      <w:docPartBody>
        <w:p w:rsidR="00000000" w:rsidRDefault="00606DBA">
          <w:r w:rsidRPr="007F39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BA"/>
    <w:rsid w:val="0060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DB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D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9 1 4 4 6 1 d 3 - 2 f 7 0 - 4 9 d a - a d 0 0 - 4 e 0 a 1 3 c b 9 e 1 a "   t i t l e = " E x p l o r i n g   M i l e a g e   S t a t s   M o b i l e "   s t y l e = " T o p i c " / >  
 < / t o c > 
</file>

<file path=customXml/itemProps1.xml><?xml version="1.0" encoding="utf-8"?>
<ds:datastoreItem xmlns:ds="http://schemas.openxmlformats.org/officeDocument/2006/customXml" ds:itemID="{4409754E-4540-4997-BE70-C0CE3E2242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1</TotalTime>
  <Pages>1</Pages>
  <Words>8</Words>
  <Characters>52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Smith (P&amp;P)</dc:creator>
  <cp:lastModifiedBy>Don Smith (P&amp;P)</cp:lastModifiedBy>
  <cp:revision>2</cp:revision>
  <dcterms:created xsi:type="dcterms:W3CDTF">2012-01-17T22:19:00Z</dcterms:created>
  <dcterms:modified xsi:type="dcterms:W3CDTF">2012-01-17T22:27:00Z</dcterms:modified>
</cp:coreProperties>
</file>