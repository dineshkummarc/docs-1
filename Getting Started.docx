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de346951-e9a4-4f52-adc6-5f1196ef3506"/>
        <w:id w:val="-265844612"/>
        <w:placeholder>
          <w:docPart w:val="DefaultPlaceholder_1082065158"/>
        </w:placeholder>
        <w:text/>
      </w:sdtPr>
      <w:sdtContent>
        <w:p w:rsidR="008811C3" w:rsidRDefault="00CF6CCB" w:rsidP="00EF4F7A">
          <w:pPr>
            <w:pStyle w:val="ppTopic"/>
          </w:pPr>
          <w:r>
            <w:t>[Compelling Title Here]</w:t>
          </w:r>
        </w:p>
      </w:sdtContent>
    </w:sdt>
    <w:p w:rsidR="00CF6CCB" w:rsidRDefault="00CF6CCB">
      <w:r>
        <w:t>[Introduction goes here]</w:t>
      </w:r>
    </w:p>
    <w:p w:rsidR="00CF6CCB" w:rsidRDefault="00EF4F7A" w:rsidP="00EF4F7A">
      <w:pPr>
        <w:pStyle w:val="Heading1"/>
      </w:pPr>
      <w:r>
        <w:t>Objectives</w:t>
      </w:r>
      <w:bookmarkStart w:id="0" w:name="_GoBack"/>
      <w:bookmarkEnd w:id="0"/>
    </w:p>
    <w:p w:rsidR="00CF6CCB" w:rsidRDefault="00CF6CCB">
      <w:r>
        <w:t>Set appropriate expectations</w:t>
      </w:r>
    </w:p>
    <w:p w:rsidR="00CF6CCB" w:rsidRDefault="00CF6CCB">
      <w:r>
        <w:t>How to think about mobile web experiences</w:t>
      </w:r>
    </w:p>
    <w:p w:rsidR="00CF6CCB" w:rsidRDefault="00CF6CCB">
      <w:r>
        <w:t>Understand what can be reused and what can’t</w:t>
      </w:r>
    </w:p>
    <w:p w:rsidR="00CF6CCB" w:rsidRDefault="00CF6CCB"/>
    <w:p w:rsidR="00CF6CCB" w:rsidRDefault="00CF6CCB"/>
    <w:sectPr w:rsidR="00CF6CCB" w:rsidSect="00BE5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CB"/>
    <w:rsid w:val="008811C3"/>
    <w:rsid w:val="00BE5123"/>
    <w:rsid w:val="00CF6CCB"/>
    <w:rsid w:val="00E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F4F7A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EF4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EF4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EF4F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EF4F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EF4F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4F7A"/>
  </w:style>
  <w:style w:type="paragraph" w:styleId="Title">
    <w:name w:val="Title"/>
    <w:basedOn w:val="Normal"/>
    <w:next w:val="Normal"/>
    <w:link w:val="TitleChar"/>
    <w:uiPriority w:val="10"/>
    <w:qFormat/>
    <w:rsid w:val="00EF4F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EF4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EF4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EF4F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EF4F7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customStyle="1" w:styleId="ppBodyText">
    <w:name w:val="pp Body Text"/>
    <w:qFormat/>
    <w:rsid w:val="00EF4F7A"/>
    <w:pPr>
      <w:spacing w:after="120" w:line="276" w:lineRule="auto"/>
    </w:pPr>
    <w:rPr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EF4F7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EF4F7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EF4F7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EF4F7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EF4F7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EF4F7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EF4F7A"/>
    <w:pPr>
      <w:spacing w:before="340" w:after="240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EF4F7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EF4F7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EF4F7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EF4F7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EF4F7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EF4F7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EF4F7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EF4F7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EF4F7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EF4F7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EF4F7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EF4F7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EF4F7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EF4F7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EF4F7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EF4F7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EF4F7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EF4F7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EF4F7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EF4F7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EF4F7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EF4F7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EF4F7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EF4F7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EF4F7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EF4F7A"/>
    <w:rPr>
      <w:color w:val="333399"/>
    </w:rPr>
  </w:style>
  <w:style w:type="table" w:customStyle="1" w:styleId="ppTableGrid">
    <w:name w:val="pp Table Grid"/>
    <w:basedOn w:val="ppTableList"/>
    <w:rsid w:val="00EF4F7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EF4F7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EF4F7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EF4F7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EF4F7A"/>
  </w:style>
  <w:style w:type="table" w:styleId="TableGrid">
    <w:name w:val="Table Grid"/>
    <w:basedOn w:val="TableNormal"/>
    <w:rsid w:val="00EF4F7A"/>
    <w:pPr>
      <w:spacing w:before="340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F4F7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4F7A"/>
    <w:rPr>
      <w:sz w:val="22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F7A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F4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F7A"/>
    <w:rPr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EF4F7A"/>
    <w:rPr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EF4F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7A"/>
    <w:rPr>
      <w:rFonts w:ascii="Tahom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EF4F7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EF4F7A"/>
    <w:pPr>
      <w:spacing w:after="240"/>
    </w:pPr>
    <w:rPr>
      <w:rFonts w:ascii="Arial" w:eastAsiaTheme="minorHAnsi" w:hAnsi="Arial"/>
      <w:sz w:val="20"/>
      <w:szCs w:val="22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EF4F7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EF4F7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EF4F7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EF4F7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EF4F7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EF4F7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EF4F7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EF4F7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EF4F7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EF4F7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EF4F7A"/>
  </w:style>
  <w:style w:type="character" w:customStyle="1" w:styleId="BodyTextChar">
    <w:name w:val="Body Text Char"/>
    <w:basedOn w:val="DefaultParagraphFont"/>
    <w:link w:val="BodyText"/>
    <w:semiHidden/>
    <w:rsid w:val="00EF4F7A"/>
    <w:rPr>
      <w:sz w:val="22"/>
      <w:szCs w:val="22"/>
      <w:lang w:bidi="en-US"/>
    </w:rPr>
  </w:style>
  <w:style w:type="paragraph" w:customStyle="1" w:styleId="ppNoteBulletIndent">
    <w:name w:val="pp Note Bullet Indent"/>
    <w:basedOn w:val="ppNoteBullet"/>
    <w:qFormat/>
    <w:rsid w:val="00EF4F7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EF4F7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EF4F7A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F4F7A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EF4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EF4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EF4F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EF4F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EF4F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4F7A"/>
  </w:style>
  <w:style w:type="paragraph" w:styleId="Title">
    <w:name w:val="Title"/>
    <w:basedOn w:val="Normal"/>
    <w:next w:val="Normal"/>
    <w:link w:val="TitleChar"/>
    <w:uiPriority w:val="10"/>
    <w:qFormat/>
    <w:rsid w:val="00EF4F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EF4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EF4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EF4F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EF4F7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customStyle="1" w:styleId="ppBodyText">
    <w:name w:val="pp Body Text"/>
    <w:qFormat/>
    <w:rsid w:val="00EF4F7A"/>
    <w:pPr>
      <w:spacing w:after="120" w:line="276" w:lineRule="auto"/>
    </w:pPr>
    <w:rPr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EF4F7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EF4F7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EF4F7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EF4F7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EF4F7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EF4F7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EF4F7A"/>
    <w:pPr>
      <w:spacing w:before="340" w:after="240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EF4F7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EF4F7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EF4F7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EF4F7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EF4F7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EF4F7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EF4F7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EF4F7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EF4F7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EF4F7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EF4F7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EF4F7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EF4F7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EF4F7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EF4F7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EF4F7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EF4F7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EF4F7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EF4F7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EF4F7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EF4F7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EF4F7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EF4F7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EF4F7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EF4F7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EF4F7A"/>
    <w:rPr>
      <w:color w:val="333399"/>
    </w:rPr>
  </w:style>
  <w:style w:type="table" w:customStyle="1" w:styleId="ppTableGrid">
    <w:name w:val="pp Table Grid"/>
    <w:basedOn w:val="ppTableList"/>
    <w:rsid w:val="00EF4F7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EF4F7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EF4F7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EF4F7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EF4F7A"/>
  </w:style>
  <w:style w:type="table" w:styleId="TableGrid">
    <w:name w:val="Table Grid"/>
    <w:basedOn w:val="TableNormal"/>
    <w:rsid w:val="00EF4F7A"/>
    <w:pPr>
      <w:spacing w:before="340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F4F7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4F7A"/>
    <w:rPr>
      <w:sz w:val="22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F7A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F4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F7A"/>
    <w:rPr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EF4F7A"/>
    <w:rPr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EF4F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7A"/>
    <w:rPr>
      <w:rFonts w:ascii="Tahom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EF4F7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EF4F7A"/>
    <w:pPr>
      <w:spacing w:after="240"/>
    </w:pPr>
    <w:rPr>
      <w:rFonts w:ascii="Arial" w:eastAsiaTheme="minorHAnsi" w:hAnsi="Arial"/>
      <w:sz w:val="20"/>
      <w:szCs w:val="22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EF4F7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EF4F7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EF4F7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EF4F7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EF4F7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EF4F7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EF4F7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EF4F7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EF4F7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EF4F7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EF4F7A"/>
  </w:style>
  <w:style w:type="character" w:customStyle="1" w:styleId="BodyTextChar">
    <w:name w:val="Body Text Char"/>
    <w:basedOn w:val="DefaultParagraphFont"/>
    <w:link w:val="BodyText"/>
    <w:semiHidden/>
    <w:rsid w:val="00EF4F7A"/>
    <w:rPr>
      <w:sz w:val="22"/>
      <w:szCs w:val="22"/>
      <w:lang w:bidi="en-US"/>
    </w:rPr>
  </w:style>
  <w:style w:type="paragraph" w:customStyle="1" w:styleId="ppNoteBulletIndent">
    <w:name w:val="pp Note Bullet Indent"/>
    <w:basedOn w:val="ppNoteBullet"/>
    <w:qFormat/>
    <w:rsid w:val="00EF4F7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EF4F7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EF4F7A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3B641-4900-41C2-B8CE-361AEA77A1D7}"/>
      </w:docPartPr>
      <w:docPartBody>
        <w:p w:rsidR="00000000" w:rsidRDefault="002600D5">
          <w:r w:rsidRPr="00A131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D5"/>
    <w:rsid w:val="000E35AE"/>
    <w:rsid w:val="002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0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0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e 3 4 6 9 5 1 - e 9 a 4 - 4 f 5 2 - a d c 6 - 5 f 1 1 9 6 e f 3 5 0 6 "   t i t l e = " [ C o m p e l l i n g   T i t l e   H e r e ] "   s t y l e = " T o p i c " / >  
 < / t o c > 
</file>

<file path=customXml/itemProps1.xml><?xml version="1.0" encoding="utf-8"?>
<ds:datastoreItem xmlns:ds="http://schemas.openxmlformats.org/officeDocument/2006/customXml" ds:itemID="{EB0D15D0-0DEA-4BEE-928E-0B5280BB079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Smith</dc:creator>
  <cp:keywords/>
  <dc:description/>
  <cp:lastModifiedBy>Don Smith</cp:lastModifiedBy>
  <cp:revision>3</cp:revision>
  <dcterms:created xsi:type="dcterms:W3CDTF">2012-02-01T17:18:00Z</dcterms:created>
  <dcterms:modified xsi:type="dcterms:W3CDTF">2012-02-02T23:25:00Z</dcterms:modified>
</cp:coreProperties>
</file>