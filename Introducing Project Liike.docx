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a099de0c-fce4-47c4-a68e-a23f63fd9a08"/>
        <w:id w:val="1236661196"/>
        <w:placeholder>
          <w:docPart w:val="DefaultPlaceholder_1082065158"/>
        </w:placeholder>
        <w:text/>
      </w:sdtPr>
      <w:sdtEndPr/>
      <w:sdtContent>
        <w:p w14:paraId="14C24C40" w14:textId="77777777" w:rsidR="000C4204" w:rsidRDefault="001E397D" w:rsidP="00926AA8">
          <w:pPr>
            <w:pStyle w:val="ppTopic"/>
          </w:pPr>
          <w:r>
            <w:t>Introducing</w:t>
          </w:r>
          <w:r w:rsidR="00926AA8">
            <w:t xml:space="preserve"> Project Liike</w:t>
          </w:r>
        </w:p>
      </w:sdtContent>
    </w:sdt>
    <w:p w14:paraId="7CF3FE1A" w14:textId="77777777" w:rsidR="00926AA8" w:rsidRDefault="00926AA8"/>
    <w:p w14:paraId="376816E5" w14:textId="77777777" w:rsidR="00926AA8" w:rsidRDefault="00926AA8"/>
    <w:sectPr w:rsidR="0092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A8"/>
    <w:rsid w:val="001E397D"/>
    <w:rsid w:val="00864F2E"/>
    <w:rsid w:val="00926AA8"/>
    <w:rsid w:val="00C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7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26AA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26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26A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26A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26A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26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926AA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926AA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926AA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26AA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926AA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926AA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926AA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26AA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26AA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26AA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26AA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26AA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26AA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26AA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26AA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26AA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26AA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26AA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26AA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26AA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26AA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26AA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26AA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26AA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26AA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26AA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26AA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26AA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26AA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926AA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926AA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26AA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26AA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26AA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26AA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26AA8"/>
    <w:rPr>
      <w:color w:val="333399"/>
    </w:rPr>
  </w:style>
  <w:style w:type="table" w:customStyle="1" w:styleId="ppTableGrid">
    <w:name w:val="pp Table Grid"/>
    <w:basedOn w:val="ppTableList"/>
    <w:rsid w:val="00926AA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26AA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26AA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26AA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26AA8"/>
  </w:style>
  <w:style w:type="table" w:styleId="TableGrid">
    <w:name w:val="Table Grid"/>
    <w:basedOn w:val="TableNormal"/>
    <w:rsid w:val="00926AA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26AA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6AA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26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AA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26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AA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26AA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26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26A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A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26A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26AA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26AA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926AA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926AA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26AA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26AA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26AA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26AA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26AA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26AA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26AA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26AA8"/>
  </w:style>
  <w:style w:type="character" w:customStyle="1" w:styleId="BodyTextChar">
    <w:name w:val="Body Text Char"/>
    <w:basedOn w:val="DefaultParagraphFont"/>
    <w:link w:val="BodyText"/>
    <w:semiHidden/>
    <w:rsid w:val="00926AA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926AA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926AA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926AA8"/>
    <w:pPr>
      <w:ind w:left="25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26AA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26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26A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26A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26A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26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926AA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926AA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926AA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26AA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926AA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926AA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926AA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26AA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26AA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26AA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26AA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26AA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26AA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26AA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26AA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26AA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26AA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26AA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26AA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26AA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26AA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26AA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26AA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26AA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26AA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26AA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26AA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26AA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26AA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926AA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926AA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26AA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26AA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26AA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26AA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26AA8"/>
    <w:rPr>
      <w:color w:val="333399"/>
    </w:rPr>
  </w:style>
  <w:style w:type="table" w:customStyle="1" w:styleId="ppTableGrid">
    <w:name w:val="pp Table Grid"/>
    <w:basedOn w:val="ppTableList"/>
    <w:rsid w:val="00926AA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26AA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26AA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26AA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26AA8"/>
  </w:style>
  <w:style w:type="table" w:styleId="TableGrid">
    <w:name w:val="Table Grid"/>
    <w:basedOn w:val="TableNormal"/>
    <w:rsid w:val="00926AA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26AA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6AA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26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AA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26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AA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26AA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26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26A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A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26A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26AA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26AA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926AA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926AA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26AA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26AA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26AA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26AA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26AA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26AA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26AA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26AA8"/>
  </w:style>
  <w:style w:type="character" w:customStyle="1" w:styleId="BodyTextChar">
    <w:name w:val="Body Text Char"/>
    <w:basedOn w:val="DefaultParagraphFont"/>
    <w:link w:val="BodyText"/>
    <w:semiHidden/>
    <w:rsid w:val="00926AA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926AA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926AA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926AA8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20BA0-DE5E-4758-8BFB-0CBC4056F8ED}"/>
      </w:docPartPr>
      <w:docPartBody>
        <w:p w:rsidR="004B182B" w:rsidRDefault="003E2E72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72"/>
    <w:rsid w:val="003E2E72"/>
    <w:rsid w:val="004B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E72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E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0 9 9 d e 0 c - f c e 4 - 4 7 c 4 - a 6 8 e - a 2 3 f 6 3 f d 9 a 0 8 "   t i t l e = " A n   I n t r o d u c t i o n   t o   P r o j e c t   L i i k e "   s t y l e = " T o p i c " / >  
 < / t o c > 
</file>

<file path=customXml/itemProps1.xml><?xml version="1.0" encoding="utf-8"?>
<ds:datastoreItem xmlns:ds="http://schemas.openxmlformats.org/officeDocument/2006/customXml" ds:itemID="{E583CA14-100C-4A91-A83E-B69ADE0B51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>Microsoft Corporation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</cp:lastModifiedBy>
  <cp:revision>2</cp:revision>
  <dcterms:created xsi:type="dcterms:W3CDTF">2012-01-17T22:20:00Z</dcterms:created>
  <dcterms:modified xsi:type="dcterms:W3CDTF">2012-01-17T22:40:00Z</dcterms:modified>
</cp:coreProperties>
</file>