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370b989d-1a04-494c-9cdb-5dbfc22f2f1d"/>
        <w:id w:val="-303322412"/>
        <w:placeholder>
          <w:docPart w:val="DefaultPlaceholder_1082065158"/>
        </w:placeholder>
        <w:text/>
      </w:sdtPr>
      <w:sdtContent>
        <w:p w14:paraId="6B7C8171" w14:textId="18DE9C3F" w:rsidR="00A21261" w:rsidRDefault="007F0BF8" w:rsidP="007F0BF8">
          <w:pPr>
            <w:pStyle w:val="ppTopic"/>
          </w:pPr>
          <w:r>
            <w:t>Test</w:t>
          </w:r>
          <w:r w:rsidR="00E610C6">
            <w:t>ing</w:t>
          </w:r>
          <w:r>
            <w:t xml:space="preserve"> Mobile Web Experiences</w:t>
          </w:r>
        </w:p>
      </w:sdtContent>
    </w:sdt>
    <w:p w14:paraId="0611F5CC" w14:textId="6F4D3EFE" w:rsidR="00A21261" w:rsidRDefault="00A21261" w:rsidP="00A21261">
      <w:r>
        <w:t>One of the first challenges the Liike team faced was deciding on a comprehensive way to test Mileage Stats Mobile across its experiences and devices. There are a number of options in the area of testing and each option comes with its own advantages and disadvantages.</w:t>
      </w:r>
    </w:p>
    <w:p w14:paraId="0C3B1F19" w14:textId="44024D5A" w:rsidR="002E2476" w:rsidRDefault="002E2476" w:rsidP="002E2476">
      <w:pPr>
        <w:pStyle w:val="Heading2"/>
      </w:pPr>
      <w:r>
        <w:t>Objectives</w:t>
      </w:r>
    </w:p>
    <w:p w14:paraId="5324C0B9" w14:textId="084BCA3A" w:rsidR="002E2476" w:rsidRDefault="002E2476" w:rsidP="002E2476">
      <w:pPr>
        <w:pStyle w:val="ListParagraph"/>
        <w:numPr>
          <w:ilvl w:val="0"/>
          <w:numId w:val="21"/>
        </w:numPr>
      </w:pPr>
      <w:r>
        <w:t>Explain advantages, disadvantages, and limitations of various ways to test mobile experiences</w:t>
      </w:r>
    </w:p>
    <w:p w14:paraId="126C49E1" w14:textId="231D5BE4" w:rsidR="002E2476" w:rsidRDefault="002E2476" w:rsidP="002E2476">
      <w:pPr>
        <w:pStyle w:val="ListParagraph"/>
        <w:numPr>
          <w:ilvl w:val="0"/>
          <w:numId w:val="21"/>
        </w:numPr>
      </w:pPr>
      <w:r>
        <w:t>Explain how to perform automated</w:t>
      </w:r>
      <w:r w:rsidR="00750120">
        <w:t xml:space="preserve"> mobile web</w:t>
      </w:r>
      <w:r>
        <w:t xml:space="preserve"> testing with Visual Studio </w:t>
      </w:r>
      <w:r w:rsidR="00750120">
        <w:t>2010</w:t>
      </w:r>
    </w:p>
    <w:p w14:paraId="5F5B0771" w14:textId="4E5D0388" w:rsidR="002E2476" w:rsidRDefault="002E2476" w:rsidP="002E2476">
      <w:pPr>
        <w:pStyle w:val="ListParagraph"/>
        <w:numPr>
          <w:ilvl w:val="0"/>
          <w:numId w:val="21"/>
        </w:numPr>
      </w:pPr>
      <w:r>
        <w:t>Recommendations on setting up the testing environment</w:t>
      </w:r>
    </w:p>
    <w:p w14:paraId="552BC0EB" w14:textId="0A94DD80" w:rsidR="002E2476" w:rsidRDefault="002E2476" w:rsidP="002E2476">
      <w:pPr>
        <w:pStyle w:val="ListParagraph"/>
        <w:numPr>
          <w:ilvl w:val="1"/>
          <w:numId w:val="21"/>
        </w:numPr>
      </w:pPr>
      <w:r>
        <w:t>Necessary browser installations</w:t>
      </w:r>
    </w:p>
    <w:p w14:paraId="2CE0FD2A" w14:textId="615D58FD" w:rsidR="002E2476" w:rsidRDefault="002E2476" w:rsidP="002E2476">
      <w:pPr>
        <w:pStyle w:val="ListParagraph"/>
        <w:numPr>
          <w:ilvl w:val="1"/>
          <w:numId w:val="21"/>
        </w:numPr>
      </w:pPr>
      <w:r>
        <w:t>Emulators &amp; Simulators</w:t>
      </w:r>
    </w:p>
    <w:p w14:paraId="3378E2E0" w14:textId="2269E541" w:rsidR="002E2476" w:rsidRDefault="002E2476" w:rsidP="002E2476">
      <w:pPr>
        <w:pStyle w:val="ListParagraph"/>
        <w:numPr>
          <w:ilvl w:val="0"/>
          <w:numId w:val="21"/>
        </w:numPr>
      </w:pPr>
      <w:r>
        <w:t>Describe the difference between emulators &amp; simulators</w:t>
      </w:r>
    </w:p>
    <w:p w14:paraId="3FA47002" w14:textId="13D5B667" w:rsidR="002E2476" w:rsidRDefault="002E2476" w:rsidP="002E2476">
      <w:pPr>
        <w:pStyle w:val="ListParagraph"/>
        <w:numPr>
          <w:ilvl w:val="1"/>
          <w:numId w:val="21"/>
        </w:numPr>
      </w:pPr>
      <w:r>
        <w:t>Attribute @firt’s book?</w:t>
      </w:r>
    </w:p>
    <w:p w14:paraId="275E4EDD" w14:textId="03566B6E" w:rsidR="002E2476" w:rsidRDefault="002E2476" w:rsidP="002E2476">
      <w:pPr>
        <w:pStyle w:val="Heading2"/>
      </w:pPr>
      <w:r>
        <w:t>Notes</w:t>
      </w:r>
    </w:p>
    <w:p w14:paraId="42536F64" w14:textId="2A211999" w:rsidR="002E2476" w:rsidRDefault="002E2476" w:rsidP="002E2476">
      <w:pPr>
        <w:pStyle w:val="ppBodyText"/>
      </w:pPr>
      <w:r>
        <w:t>Topic should include gotchas &amp; les</w:t>
      </w:r>
      <w:r w:rsidR="00453180">
        <w:t xml:space="preserve">sons learned from the Liike </w:t>
      </w:r>
      <w:bookmarkStart w:id="0" w:name="_GoBack"/>
      <w:bookmarkEnd w:id="0"/>
      <w:r w:rsidR="00453180">
        <w:t>test team</w:t>
      </w:r>
    </w:p>
    <w:p w14:paraId="68042D9A" w14:textId="129C54C2" w:rsidR="002E2476" w:rsidRDefault="002E2476" w:rsidP="00A21261">
      <w:r>
        <w:t>Testing options include:</w:t>
      </w:r>
    </w:p>
    <w:p w14:paraId="227EBC4C" w14:textId="77777777" w:rsidR="007F0BF8" w:rsidRPr="002E2476" w:rsidRDefault="007F0BF8" w:rsidP="002E2476">
      <w:pPr>
        <w:rPr>
          <w:b/>
          <w:sz w:val="24"/>
        </w:rPr>
      </w:pPr>
      <w:r w:rsidRPr="002E2476">
        <w:rPr>
          <w:b/>
          <w:sz w:val="24"/>
        </w:rPr>
        <w:t>Desktop browsers</w:t>
      </w:r>
    </w:p>
    <w:p w14:paraId="730A66FB" w14:textId="77777777" w:rsidR="007F0BF8" w:rsidRDefault="007F0BF8" w:rsidP="007F0BF8">
      <w:pPr>
        <w:pStyle w:val="ppBulletList"/>
      </w:pPr>
      <w:r>
        <w:t>Primarily for feature testing</w:t>
      </w:r>
    </w:p>
    <w:p w14:paraId="711D8DF0" w14:textId="77777777" w:rsidR="007F0BF8" w:rsidRDefault="007F0BF8" w:rsidP="007F0BF8">
      <w:pPr>
        <w:pStyle w:val="ppBulletList"/>
      </w:pPr>
      <w:r>
        <w:t>Advantages</w:t>
      </w:r>
    </w:p>
    <w:p w14:paraId="15DB199D" w14:textId="77777777" w:rsidR="007F0BF8" w:rsidRDefault="007F0BF8" w:rsidP="007F0BF8">
      <w:pPr>
        <w:pStyle w:val="ppBulletListIndent"/>
      </w:pPr>
      <w:r>
        <w:t>Can be automated</w:t>
      </w:r>
    </w:p>
    <w:p w14:paraId="11726565" w14:textId="77777777" w:rsidR="007F0BF8" w:rsidRDefault="007F0BF8" w:rsidP="007F0BF8">
      <w:pPr>
        <w:pStyle w:val="ppBulletListIndent"/>
      </w:pPr>
      <w:r>
        <w:t>Can control screen size</w:t>
      </w:r>
    </w:p>
    <w:p w14:paraId="6CA8807F" w14:textId="77777777" w:rsidR="007F0BF8" w:rsidRDefault="007F0BF8" w:rsidP="007F0BF8">
      <w:pPr>
        <w:pStyle w:val="ppBulletListIndent"/>
      </w:pPr>
      <w:r>
        <w:t>Can spoof the user agent</w:t>
      </w:r>
    </w:p>
    <w:p w14:paraId="175679CE" w14:textId="77777777" w:rsidR="007F0BF8" w:rsidRDefault="007F0BF8" w:rsidP="007F0BF8">
      <w:pPr>
        <w:pStyle w:val="ppBulletListIndent"/>
      </w:pPr>
      <w:r>
        <w:t>Can monitor network traffic</w:t>
      </w:r>
    </w:p>
    <w:p w14:paraId="6B8B9C70" w14:textId="77777777" w:rsidR="007F0BF8" w:rsidRDefault="007F0BF8" w:rsidP="007F0BF8">
      <w:pPr>
        <w:pStyle w:val="ppBulletList"/>
      </w:pPr>
      <w:r>
        <w:t>Disadvantages</w:t>
      </w:r>
    </w:p>
    <w:p w14:paraId="65FD7543" w14:textId="77777777" w:rsidR="007F0BF8" w:rsidRDefault="007F0BF8" w:rsidP="007F0BF8">
      <w:pPr>
        <w:pStyle w:val="ppBulletListIndent"/>
      </w:pPr>
      <w:r>
        <w:t>Least accurate</w:t>
      </w:r>
    </w:p>
    <w:p w14:paraId="47887FDA" w14:textId="77777777" w:rsidR="007F0BF8" w:rsidRDefault="007F0BF8" w:rsidP="007F0BF8">
      <w:pPr>
        <w:pStyle w:val="ppListEnd"/>
      </w:pPr>
    </w:p>
    <w:p w14:paraId="6FDC3511" w14:textId="77777777" w:rsidR="007F0BF8" w:rsidRPr="002E2476" w:rsidRDefault="007F0BF8" w:rsidP="002E2476">
      <w:pPr>
        <w:rPr>
          <w:b/>
          <w:sz w:val="24"/>
        </w:rPr>
      </w:pPr>
      <w:r w:rsidRPr="002E2476">
        <w:rPr>
          <w:b/>
          <w:sz w:val="24"/>
        </w:rPr>
        <w:t>Emulators &amp; Simulators</w:t>
      </w:r>
    </w:p>
    <w:p w14:paraId="6DECADAE" w14:textId="77777777" w:rsidR="007F0BF8" w:rsidRDefault="007F0BF8" w:rsidP="007F0BF8">
      <w:pPr>
        <w:pStyle w:val="ppBulletList"/>
      </w:pPr>
      <w:r>
        <w:t>Firt's list</w:t>
      </w:r>
    </w:p>
    <w:p w14:paraId="2BCFEA9E" w14:textId="77777777" w:rsidR="007F0BF8" w:rsidRDefault="007F0BF8" w:rsidP="007F0BF8">
      <w:pPr>
        <w:pStyle w:val="ppBulletList"/>
      </w:pPr>
      <w:r>
        <w:t>Explain distinction</w:t>
      </w:r>
    </w:p>
    <w:p w14:paraId="6268735B" w14:textId="77777777" w:rsidR="007F0BF8" w:rsidRDefault="007F0BF8" w:rsidP="007F0BF8">
      <w:pPr>
        <w:pStyle w:val="ppBulletList"/>
      </w:pPr>
      <w:r>
        <w:t>Advantages</w:t>
      </w:r>
    </w:p>
    <w:p w14:paraId="5C1E6098" w14:textId="77777777" w:rsidR="007F0BF8" w:rsidRDefault="007F0BF8" w:rsidP="007F0BF8">
      <w:pPr>
        <w:pStyle w:val="ppBulletListIndent"/>
      </w:pPr>
      <w:r>
        <w:t>Least expensive</w:t>
      </w:r>
    </w:p>
    <w:p w14:paraId="146C8EB3" w14:textId="77777777" w:rsidR="007F0BF8" w:rsidRDefault="007F0BF8" w:rsidP="007F0BF8">
      <w:pPr>
        <w:pStyle w:val="ppBulletListIndent"/>
      </w:pPr>
      <w:r>
        <w:lastRenderedPageBreak/>
        <w:t>More visually accurate than desktop browser</w:t>
      </w:r>
    </w:p>
    <w:p w14:paraId="23AB1696" w14:textId="77777777" w:rsidR="007F0BF8" w:rsidRDefault="007F0BF8" w:rsidP="007F0BF8">
      <w:pPr>
        <w:pStyle w:val="ppBulletList"/>
      </w:pPr>
      <w:r>
        <w:t>Disadvantages</w:t>
      </w:r>
    </w:p>
    <w:p w14:paraId="758E3CC0" w14:textId="77777777" w:rsidR="007F0BF8" w:rsidRDefault="007F0BF8" w:rsidP="007F0BF8">
      <w:pPr>
        <w:pStyle w:val="ppBulletListIndent"/>
      </w:pPr>
      <w:r>
        <w:t>Limited to manual testing</w:t>
      </w:r>
    </w:p>
    <w:p w14:paraId="6CBD7DCB" w14:textId="77777777" w:rsidR="007F0BF8" w:rsidRDefault="007F0BF8" w:rsidP="007F0BF8">
      <w:pPr>
        <w:pStyle w:val="ppBulletListIndent"/>
      </w:pPr>
      <w:r>
        <w:t>Extensive setup time</w:t>
      </w:r>
    </w:p>
    <w:p w14:paraId="3C8FD240" w14:textId="77777777" w:rsidR="007F0BF8" w:rsidRDefault="007F0BF8" w:rsidP="007F0BF8">
      <w:pPr>
        <w:pStyle w:val="ppBulletListIndent"/>
      </w:pPr>
      <w:r>
        <w:t>Time consuming</w:t>
      </w:r>
    </w:p>
    <w:p w14:paraId="3163227A" w14:textId="77777777" w:rsidR="007F0BF8" w:rsidRDefault="007F0BF8" w:rsidP="007F0BF8">
      <w:pPr>
        <w:pStyle w:val="ppListEnd"/>
      </w:pPr>
    </w:p>
    <w:p w14:paraId="432E5F16" w14:textId="77777777" w:rsidR="007F0BF8" w:rsidRPr="002E2476" w:rsidRDefault="007F0BF8" w:rsidP="002E2476">
      <w:pPr>
        <w:rPr>
          <w:b/>
          <w:sz w:val="24"/>
        </w:rPr>
      </w:pPr>
      <w:r w:rsidRPr="002E2476">
        <w:rPr>
          <w:b/>
          <w:sz w:val="24"/>
        </w:rPr>
        <w:t>Hardware devices</w:t>
      </w:r>
    </w:p>
    <w:p w14:paraId="6502B4BE" w14:textId="77777777" w:rsidR="007F0BF8" w:rsidRDefault="007F0BF8" w:rsidP="007F0BF8">
      <w:pPr>
        <w:pStyle w:val="ppBulletList"/>
      </w:pPr>
      <w:r>
        <w:t>Options</w:t>
      </w:r>
    </w:p>
    <w:p w14:paraId="33DCD07D" w14:textId="77777777" w:rsidR="007F0BF8" w:rsidRDefault="007F0BF8" w:rsidP="007F0BF8">
      <w:pPr>
        <w:pStyle w:val="ppBulletList"/>
      </w:pPr>
      <w:r>
        <w:t>Hands-on (purchasing/borrowing)</w:t>
      </w:r>
    </w:p>
    <w:p w14:paraId="393721BA" w14:textId="77777777" w:rsidR="007F0BF8" w:rsidRDefault="007F0BF8" w:rsidP="007F0BF8">
      <w:pPr>
        <w:pStyle w:val="ppBulletList"/>
      </w:pPr>
      <w:r>
        <w:t>DeviceAnywhere</w:t>
      </w:r>
    </w:p>
    <w:p w14:paraId="1315C001" w14:textId="77777777" w:rsidR="007F0BF8" w:rsidRDefault="007F0BF8" w:rsidP="007F0BF8">
      <w:pPr>
        <w:pStyle w:val="ppBulletList"/>
      </w:pPr>
      <w:r>
        <w:t>Advantages</w:t>
      </w:r>
    </w:p>
    <w:p w14:paraId="44739B43" w14:textId="77777777" w:rsidR="007F0BF8" w:rsidRDefault="007F0BF8" w:rsidP="007F0BF8">
      <w:pPr>
        <w:pStyle w:val="ppBulletListIndent"/>
      </w:pPr>
      <w:r>
        <w:t>Most accurate</w:t>
      </w:r>
    </w:p>
    <w:p w14:paraId="22183C53" w14:textId="77777777" w:rsidR="007F0BF8" w:rsidRDefault="007F0BF8" w:rsidP="007F0BF8">
      <w:pPr>
        <w:pStyle w:val="ppBulletList"/>
      </w:pPr>
      <w:r>
        <w:t>Disadvantages</w:t>
      </w:r>
    </w:p>
    <w:p w14:paraId="16CEED9C" w14:textId="77777777" w:rsidR="007F0BF8" w:rsidRDefault="007F0BF8" w:rsidP="00733FE6">
      <w:pPr>
        <w:pStyle w:val="ppBulletListIndent"/>
      </w:pPr>
      <w:r>
        <w:t>Most expensive</w:t>
      </w:r>
    </w:p>
    <w:p w14:paraId="1B7E28A8" w14:textId="77777777" w:rsidR="007F0BF8" w:rsidRDefault="007F0BF8" w:rsidP="007F0BF8">
      <w:pPr>
        <w:pStyle w:val="ppListEnd"/>
      </w:pPr>
    </w:p>
    <w:p w14:paraId="51EA643C" w14:textId="77777777" w:rsidR="007F0BF8" w:rsidRDefault="007F0BF8" w:rsidP="007F0BF8">
      <w:pPr>
        <w:pStyle w:val="ppBodyText"/>
      </w:pPr>
    </w:p>
    <w:p w14:paraId="28143C46" w14:textId="77777777" w:rsidR="00733FE6" w:rsidRDefault="00733FE6" w:rsidP="007F0BF8">
      <w:pPr>
        <w:pStyle w:val="ppBodyText"/>
      </w:pPr>
    </w:p>
    <w:p w14:paraId="108EFA96" w14:textId="77777777" w:rsidR="007F0BF8" w:rsidRDefault="007F0BF8" w:rsidP="007F0BF8"/>
    <w:p w14:paraId="582FFACC" w14:textId="77777777" w:rsidR="007F0BF8" w:rsidRDefault="007F0BF8" w:rsidP="007F0BF8"/>
    <w:sectPr w:rsidR="007F0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5AA10" w14:textId="77777777" w:rsidR="00750120" w:rsidRDefault="00750120" w:rsidP="00750120">
      <w:pPr>
        <w:spacing w:after="0" w:line="240" w:lineRule="auto"/>
      </w:pPr>
      <w:r>
        <w:separator/>
      </w:r>
    </w:p>
  </w:endnote>
  <w:endnote w:type="continuationSeparator" w:id="0">
    <w:p w14:paraId="0E2415A7" w14:textId="77777777" w:rsidR="00750120" w:rsidRDefault="00750120" w:rsidP="00750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1952F" w14:textId="77777777" w:rsidR="00750120" w:rsidRDefault="00750120" w:rsidP="00750120">
      <w:pPr>
        <w:spacing w:after="0" w:line="240" w:lineRule="auto"/>
      </w:pPr>
      <w:r>
        <w:separator/>
      </w:r>
    </w:p>
  </w:footnote>
  <w:footnote w:type="continuationSeparator" w:id="0">
    <w:p w14:paraId="773855AF" w14:textId="77777777" w:rsidR="00750120" w:rsidRDefault="00750120" w:rsidP="00750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D86"/>
    <w:multiLevelType w:val="hybridMultilevel"/>
    <w:tmpl w:val="C5D8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3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7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2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3"/>
  </w:num>
  <w:num w:numId="5">
    <w:abstractNumId w:val="8"/>
  </w:num>
  <w:num w:numId="6">
    <w:abstractNumId w:val="10"/>
  </w:num>
  <w:num w:numId="7">
    <w:abstractNumId w:val="4"/>
  </w:num>
  <w:num w:numId="8">
    <w:abstractNumId w:val="12"/>
  </w:num>
  <w:num w:numId="9">
    <w:abstractNumId w:val="3"/>
  </w:num>
  <w:num w:numId="10">
    <w:abstractNumId w:val="1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F8"/>
    <w:rsid w:val="002E2476"/>
    <w:rsid w:val="00453180"/>
    <w:rsid w:val="00733FE6"/>
    <w:rsid w:val="00750120"/>
    <w:rsid w:val="007F0BF8"/>
    <w:rsid w:val="00864F2E"/>
    <w:rsid w:val="00A21261"/>
    <w:rsid w:val="00CC06C6"/>
    <w:rsid w:val="00E6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C14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F0BF8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7F0B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7F0B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7F0B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7F0B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7F0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7F0BF8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7F0BF8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7F0BF8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7F0BF8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7F0BF8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7F0BF8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7F0BF8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7F0BF8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7F0BF8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7F0BF8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7F0BF8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7F0BF8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7F0BF8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7F0BF8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7F0BF8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7F0BF8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7F0BF8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7F0BF8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7F0BF8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7F0BF8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F0BF8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7F0BF8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7F0BF8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7F0BF8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7F0BF8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F0BF8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7F0BF8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7F0BF8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7F0BF8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7F0BF8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7F0BF8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7F0BF8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7F0BF8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7F0BF8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7F0BF8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7F0BF8"/>
    <w:rPr>
      <w:color w:val="333399"/>
    </w:rPr>
  </w:style>
  <w:style w:type="table" w:customStyle="1" w:styleId="ppTableGrid">
    <w:name w:val="pp Table Grid"/>
    <w:basedOn w:val="ppTableList"/>
    <w:rsid w:val="007F0BF8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7F0BF8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7F0BF8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7F0BF8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7F0BF8"/>
  </w:style>
  <w:style w:type="table" w:styleId="TableGrid">
    <w:name w:val="Table Grid"/>
    <w:basedOn w:val="TableNormal"/>
    <w:rsid w:val="007F0BF8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F0BF8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0BF8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F0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BF8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F0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BF8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7F0BF8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F0B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7F0B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F8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F0BF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7F0BF8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7F0BF8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7F0BF8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7F0BF8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7F0BF8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7F0BF8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7F0BF8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F0BF8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7F0BF8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7F0BF8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7F0BF8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7F0BF8"/>
  </w:style>
  <w:style w:type="character" w:customStyle="1" w:styleId="BodyTextChar">
    <w:name w:val="Body Text Char"/>
    <w:basedOn w:val="DefaultParagraphFont"/>
    <w:link w:val="BodyText"/>
    <w:semiHidden/>
    <w:rsid w:val="007F0BF8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7F0BF8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7F0BF8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7F0BF8"/>
    <w:pPr>
      <w:ind w:left="2580"/>
    </w:pPr>
  </w:style>
  <w:style w:type="paragraph" w:styleId="ListParagraph">
    <w:name w:val="List Paragraph"/>
    <w:basedOn w:val="Normal"/>
    <w:uiPriority w:val="34"/>
    <w:qFormat/>
    <w:rsid w:val="002E2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F0BF8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7F0B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7F0B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7F0B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7F0B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7F0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7F0BF8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7F0BF8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7F0BF8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7F0BF8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7F0BF8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7F0BF8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7F0BF8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7F0BF8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7F0BF8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7F0BF8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7F0BF8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7F0BF8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7F0BF8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7F0BF8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7F0BF8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7F0BF8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7F0BF8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7F0BF8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7F0BF8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7F0BF8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F0BF8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7F0BF8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7F0BF8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7F0BF8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7F0BF8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F0BF8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7F0BF8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7F0BF8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7F0BF8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7F0BF8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7F0BF8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7F0BF8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7F0BF8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7F0BF8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7F0BF8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7F0BF8"/>
    <w:rPr>
      <w:color w:val="333399"/>
    </w:rPr>
  </w:style>
  <w:style w:type="table" w:customStyle="1" w:styleId="ppTableGrid">
    <w:name w:val="pp Table Grid"/>
    <w:basedOn w:val="ppTableList"/>
    <w:rsid w:val="007F0BF8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7F0BF8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7F0BF8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7F0BF8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7F0BF8"/>
  </w:style>
  <w:style w:type="table" w:styleId="TableGrid">
    <w:name w:val="Table Grid"/>
    <w:basedOn w:val="TableNormal"/>
    <w:rsid w:val="007F0BF8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F0BF8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0BF8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F0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BF8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F0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BF8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7F0BF8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F0B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7F0B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F8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F0BF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7F0BF8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7F0BF8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7F0BF8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7F0BF8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7F0BF8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7F0BF8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7F0BF8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F0BF8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7F0BF8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7F0BF8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7F0BF8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7F0BF8"/>
  </w:style>
  <w:style w:type="character" w:customStyle="1" w:styleId="BodyTextChar">
    <w:name w:val="Body Text Char"/>
    <w:basedOn w:val="DefaultParagraphFont"/>
    <w:link w:val="BodyText"/>
    <w:semiHidden/>
    <w:rsid w:val="007F0BF8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7F0BF8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7F0BF8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7F0BF8"/>
    <w:pPr>
      <w:ind w:left="2580"/>
    </w:pPr>
  </w:style>
  <w:style w:type="paragraph" w:styleId="ListParagraph">
    <w:name w:val="List Paragraph"/>
    <w:basedOn w:val="Normal"/>
    <w:uiPriority w:val="34"/>
    <w:qFormat/>
    <w:rsid w:val="002E2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s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7678D-D100-4B02-A007-2B869F5C4D40}"/>
      </w:docPartPr>
      <w:docPartBody>
        <w:p w:rsidR="001A791A" w:rsidRDefault="00933F5A">
          <w:r w:rsidRPr="005F1D0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5A"/>
    <w:rsid w:val="001A791A"/>
    <w:rsid w:val="007638B1"/>
    <w:rsid w:val="00933F5A"/>
    <w:rsid w:val="00C7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F5A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F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3 7 0 b 9 8 9 d - 1 a 0 4 - 4 9 4 c - 9 c d b - 5 d b f c 2 2 f 2 f 1 d "   t i t l e = " H o w   t o   T e s t   M o b i l e   W e b   E x p e r i e n c e s "   s t y l e = " T o p i c " / >  
 < / t o c > 
</file>

<file path=customXml/itemProps1.xml><?xml version="1.0" encoding="utf-8"?>
<ds:datastoreItem xmlns:ds="http://schemas.openxmlformats.org/officeDocument/2006/customXml" ds:itemID="{B1AE2053-BE4A-4DBB-A55C-C08BB09023E0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\Users\dons\AppData\Roaming\Microsoft\Templates\ppContent.dotx</Template>
  <TotalTime>29</TotalTime>
  <Pages>2</Pages>
  <Words>192</Words>
  <Characters>1097</Characters>
  <Application>Microsoft Macintosh Word</Application>
  <DocSecurity>0</DocSecurity>
  <Lines>9</Lines>
  <Paragraphs>2</Paragraphs>
  <ScaleCrop>false</ScaleCrop>
  <Company>Microsoft Corporation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Smith (P&amp;P)</dc:creator>
  <cp:lastModifiedBy>Don Smith</cp:lastModifiedBy>
  <cp:revision>6</cp:revision>
  <dcterms:created xsi:type="dcterms:W3CDTF">2012-01-17T17:12:00Z</dcterms:created>
  <dcterms:modified xsi:type="dcterms:W3CDTF">2012-01-18T22:45:00Z</dcterms:modified>
</cp:coreProperties>
</file>