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opic"/>
        <w:tag w:val="a33b5bec-ddd5-4789-a39c-bcb438f12d91"/>
        <w:id w:val="-1969653259"/>
        <w:placeholder>
          <w:docPart w:val="DefaultPlaceholder_1082065158"/>
        </w:placeholder>
        <w:text/>
      </w:sdtPr>
      <w:sdtContent>
        <w:p w:rsidR="000C4204" w:rsidRDefault="00D118A0" w:rsidP="00D118A0">
          <w:pPr>
            <w:pStyle w:val="ppTopic"/>
          </w:pPr>
          <w:r>
            <w:t xml:space="preserve">Using Mobile-specific Frameworks such as </w:t>
          </w:r>
          <w:proofErr w:type="spellStart"/>
          <w:r>
            <w:t>jQuery</w:t>
          </w:r>
          <w:proofErr w:type="spellEnd"/>
          <w:r>
            <w:t xml:space="preserve"> Mobile</w:t>
          </w:r>
        </w:p>
      </w:sdtContent>
    </w:sdt>
    <w:p w:rsidR="00D118A0" w:rsidRDefault="00D118A0"/>
    <w:p w:rsidR="00D118A0" w:rsidRDefault="00D118A0">
      <w:bookmarkStart w:id="0" w:name="_GoBack"/>
      <w:bookmarkEnd w:id="0"/>
    </w:p>
    <w:sectPr w:rsidR="00D11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6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7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8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9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0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1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2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2"/>
  </w:num>
  <w:num w:numId="5">
    <w:abstractNumId w:val="7"/>
  </w:num>
  <w:num w:numId="6">
    <w:abstractNumId w:val="9"/>
  </w:num>
  <w:num w:numId="7">
    <w:abstractNumId w:val="3"/>
  </w:num>
  <w:num w:numId="8">
    <w:abstractNumId w:val="11"/>
  </w:num>
  <w:num w:numId="9">
    <w:abstractNumId w:val="2"/>
  </w:num>
  <w:num w:numId="10">
    <w:abstractNumId w:val="1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8A0"/>
    <w:rsid w:val="00864F2E"/>
    <w:rsid w:val="00CC06C6"/>
    <w:rsid w:val="00D1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118A0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D118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D118A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D118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D118A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  <w:rsid w:val="00D118A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118A0"/>
  </w:style>
  <w:style w:type="character" w:customStyle="1" w:styleId="Heading1Char">
    <w:name w:val="Heading 1 Char"/>
    <w:basedOn w:val="DefaultParagraphFont"/>
    <w:link w:val="Heading1"/>
    <w:rsid w:val="00D118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D118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D118A0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D118A0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D118A0"/>
    <w:p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D118A0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D118A0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D118A0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D118A0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D118A0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D118A0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D118A0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D118A0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D118A0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D118A0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D118A0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D118A0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D118A0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D118A0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D118A0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D118A0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D118A0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D118A0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D118A0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D118A0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D118A0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D118A0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D118A0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D118A0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D118A0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D118A0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D118A0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D118A0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D118A0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D118A0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D118A0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D118A0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D118A0"/>
    <w:rPr>
      <w:color w:val="333399"/>
    </w:rPr>
  </w:style>
  <w:style w:type="table" w:customStyle="1" w:styleId="ppTableGrid">
    <w:name w:val="pp Table Grid"/>
    <w:basedOn w:val="ppTableList"/>
    <w:rsid w:val="00D118A0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D118A0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D118A0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D118A0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D118A0"/>
  </w:style>
  <w:style w:type="table" w:styleId="TableGrid">
    <w:name w:val="Table Grid"/>
    <w:basedOn w:val="TableNormal"/>
    <w:rsid w:val="00D118A0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D118A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118A0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D118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8A0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D118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18A0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D118A0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D118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18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D118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8A0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D118A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D118A0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D118A0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D118A0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D118A0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D118A0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D118A0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D118A0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D118A0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D118A0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D118A0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D118A0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D118A0"/>
  </w:style>
  <w:style w:type="character" w:customStyle="1" w:styleId="BodyTextChar">
    <w:name w:val="Body Text Char"/>
    <w:basedOn w:val="DefaultParagraphFont"/>
    <w:link w:val="BodyText"/>
    <w:semiHidden/>
    <w:rsid w:val="00D118A0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D118A0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D118A0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D118A0"/>
    <w:pPr>
      <w:ind w:left="25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118A0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D118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D118A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D118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D118A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  <w:rsid w:val="00D118A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118A0"/>
  </w:style>
  <w:style w:type="character" w:customStyle="1" w:styleId="Heading1Char">
    <w:name w:val="Heading 1 Char"/>
    <w:basedOn w:val="DefaultParagraphFont"/>
    <w:link w:val="Heading1"/>
    <w:rsid w:val="00D118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D118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D118A0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D118A0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D118A0"/>
    <w:p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D118A0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D118A0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D118A0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D118A0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D118A0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D118A0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D118A0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D118A0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D118A0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D118A0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D118A0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D118A0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D118A0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D118A0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D118A0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D118A0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D118A0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D118A0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D118A0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D118A0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D118A0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D118A0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D118A0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D118A0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D118A0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D118A0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D118A0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D118A0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D118A0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D118A0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D118A0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D118A0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D118A0"/>
    <w:rPr>
      <w:color w:val="333399"/>
    </w:rPr>
  </w:style>
  <w:style w:type="table" w:customStyle="1" w:styleId="ppTableGrid">
    <w:name w:val="pp Table Grid"/>
    <w:basedOn w:val="ppTableList"/>
    <w:rsid w:val="00D118A0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D118A0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D118A0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D118A0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D118A0"/>
  </w:style>
  <w:style w:type="table" w:styleId="TableGrid">
    <w:name w:val="Table Grid"/>
    <w:basedOn w:val="TableNormal"/>
    <w:rsid w:val="00D118A0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D118A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118A0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D118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8A0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D118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18A0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D118A0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D118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18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D118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8A0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D118A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D118A0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D118A0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D118A0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D118A0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D118A0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D118A0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D118A0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D118A0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D118A0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D118A0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D118A0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D118A0"/>
  </w:style>
  <w:style w:type="character" w:customStyle="1" w:styleId="BodyTextChar">
    <w:name w:val="Body Text Char"/>
    <w:basedOn w:val="DefaultParagraphFont"/>
    <w:link w:val="BodyText"/>
    <w:semiHidden/>
    <w:rsid w:val="00D118A0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D118A0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D118A0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D118A0"/>
    <w:pPr>
      <w:ind w:left="25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s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9A402-48B5-4078-BA9A-BB87CADE3F09}"/>
      </w:docPartPr>
      <w:docPartBody>
        <w:p w:rsidR="00000000" w:rsidRDefault="005D33D3">
          <w:r w:rsidRPr="007F390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3D3"/>
    <w:rsid w:val="005D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33D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33D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a 3 3 b 5 b e c - d d d 5 - 4 7 8 9 - a 3 9 c - b c b 4 3 8 f 1 2 d 9 1 "   t i t l e = " U s i n g   M o b i l e - s p e c i f i c   F r a m e w o r k s   s u c h   a s   j Q u e r y   M o b i l e "   s t y l e = " T o p i c " / >  
 < / t o c > 
</file>

<file path=customXml/itemProps1.xml><?xml version="1.0" encoding="utf-8"?>
<ds:datastoreItem xmlns:ds="http://schemas.openxmlformats.org/officeDocument/2006/customXml" ds:itemID="{A00F03C6-212F-414C-B80D-5918DE77BFF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</Template>
  <TotalTime>1</TotalTime>
  <Pages>1</Pages>
  <Words>8</Words>
  <Characters>51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Smith (P&amp;P)</dc:creator>
  <cp:lastModifiedBy>Don Smith (P&amp;P)</cp:lastModifiedBy>
  <cp:revision>1</cp:revision>
  <dcterms:created xsi:type="dcterms:W3CDTF">2012-01-17T22:22:00Z</dcterms:created>
  <dcterms:modified xsi:type="dcterms:W3CDTF">2012-01-17T22:23:00Z</dcterms:modified>
</cp:coreProperties>
</file>