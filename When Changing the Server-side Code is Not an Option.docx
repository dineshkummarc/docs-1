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92d8820d-6398-4385-bf5d-b298111d00bc"/>
        <w:id w:val="1959832583"/>
        <w:placeholder>
          <w:docPart w:val="DefaultPlaceholder_1082065158"/>
        </w:placeholder>
        <w:text/>
      </w:sdtPr>
      <w:sdtContent>
        <w:p w:rsidR="000C4204" w:rsidRDefault="00D336B4" w:rsidP="00D336B4">
          <w:pPr>
            <w:pStyle w:val="ppTopic"/>
          </w:pPr>
          <w:r>
            <w:t>When Changing the Server-side Code is Not an Option</w:t>
          </w:r>
        </w:p>
      </w:sdtContent>
    </w:sdt>
    <w:p w:rsidR="00D336B4" w:rsidRDefault="00D336B4"/>
    <w:p w:rsidR="00D336B4" w:rsidRDefault="00D336B4">
      <w:bookmarkStart w:id="0" w:name="_GoBack"/>
      <w:bookmarkEnd w:id="0"/>
    </w:p>
    <w:sectPr w:rsidR="00D3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B4"/>
    <w:rsid w:val="00864F2E"/>
    <w:rsid w:val="00CC06C6"/>
    <w:rsid w:val="00D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336B4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33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33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336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336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D336B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336B4"/>
  </w:style>
  <w:style w:type="character" w:customStyle="1" w:styleId="Heading1Char">
    <w:name w:val="Heading 1 Char"/>
    <w:basedOn w:val="DefaultParagraphFont"/>
    <w:link w:val="Heading1"/>
    <w:rsid w:val="00D33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33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336B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336B4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336B4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336B4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336B4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336B4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336B4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336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336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336B4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336B4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336B4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336B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6B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336B4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336B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6B4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336B4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336B4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336B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336B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336B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336B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336B4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336B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336B4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336B4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336B4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336B4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336B4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336B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336B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336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336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336B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336B4"/>
    <w:rPr>
      <w:color w:val="333399"/>
    </w:rPr>
  </w:style>
  <w:style w:type="table" w:customStyle="1" w:styleId="ppTableGrid">
    <w:name w:val="pp Table Grid"/>
    <w:basedOn w:val="ppTableList"/>
    <w:rsid w:val="00D336B4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336B4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336B4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336B4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336B4"/>
  </w:style>
  <w:style w:type="table" w:styleId="TableGrid">
    <w:name w:val="Table Grid"/>
    <w:basedOn w:val="TableNormal"/>
    <w:rsid w:val="00D336B4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36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36B4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3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6B4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33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6B4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336B4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336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336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6B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336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336B4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336B4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336B4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336B4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336B4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336B4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336B4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336B4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336B4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336B4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336B4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336B4"/>
  </w:style>
  <w:style w:type="character" w:customStyle="1" w:styleId="BodyTextChar">
    <w:name w:val="Body Text Char"/>
    <w:basedOn w:val="DefaultParagraphFont"/>
    <w:link w:val="BodyText"/>
    <w:semiHidden/>
    <w:rsid w:val="00D336B4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336B4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336B4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336B4"/>
    <w:pPr>
      <w:ind w:left="25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336B4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33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33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336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336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D336B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336B4"/>
  </w:style>
  <w:style w:type="character" w:customStyle="1" w:styleId="Heading1Char">
    <w:name w:val="Heading 1 Char"/>
    <w:basedOn w:val="DefaultParagraphFont"/>
    <w:link w:val="Heading1"/>
    <w:rsid w:val="00D33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33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336B4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336B4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336B4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336B4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336B4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336B4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336B4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336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336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336B4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336B4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336B4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336B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336B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336B4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336B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336B4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336B4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336B4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336B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336B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336B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336B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336B4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336B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336B4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336B4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336B4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336B4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336B4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336B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336B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336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336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336B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336B4"/>
    <w:rPr>
      <w:color w:val="333399"/>
    </w:rPr>
  </w:style>
  <w:style w:type="table" w:customStyle="1" w:styleId="ppTableGrid">
    <w:name w:val="pp Table Grid"/>
    <w:basedOn w:val="ppTableList"/>
    <w:rsid w:val="00D336B4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336B4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336B4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336B4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336B4"/>
  </w:style>
  <w:style w:type="table" w:styleId="TableGrid">
    <w:name w:val="Table Grid"/>
    <w:basedOn w:val="TableNormal"/>
    <w:rsid w:val="00D336B4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36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36B4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3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6B4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33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6B4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336B4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336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336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6B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336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336B4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336B4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336B4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336B4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336B4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336B4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336B4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336B4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336B4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336B4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336B4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336B4"/>
  </w:style>
  <w:style w:type="character" w:customStyle="1" w:styleId="BodyTextChar">
    <w:name w:val="Body Text Char"/>
    <w:basedOn w:val="DefaultParagraphFont"/>
    <w:link w:val="BodyText"/>
    <w:semiHidden/>
    <w:rsid w:val="00D336B4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336B4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336B4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336B4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1D96B-9181-4E15-B943-1AE9F2098758}"/>
      </w:docPartPr>
      <w:docPartBody>
        <w:p w:rsidR="00000000" w:rsidRDefault="00ED1E44">
          <w:r w:rsidRPr="007F39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44"/>
    <w:rsid w:val="00E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E4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E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9 2 d 8 8 2 0 d - 6 3 9 8 - 4 3 8 5 - b f 5 d - b 2 9 8 1 1 1 d 0 0 b c "   t i t l e = " W h e n   C h a n g i n g   t h e   S e r v e r - s i d e   C o d e   i s   N o t   a n   O p t i o n "   s t y l e = " T o p i c " / >  
 < / t o c > 
</file>

<file path=customXml/itemProps1.xml><?xml version="1.0" encoding="utf-8"?>
<ds:datastoreItem xmlns:ds="http://schemas.openxmlformats.org/officeDocument/2006/customXml" ds:itemID="{120FEC53-9A74-4F58-B8A6-B2113044AA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5</TotalTime>
  <Pages>1</Pages>
  <Words>8</Words>
  <Characters>48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 (P&amp;P)</cp:lastModifiedBy>
  <cp:revision>1</cp:revision>
  <dcterms:created xsi:type="dcterms:W3CDTF">2012-01-17T22:23:00Z</dcterms:created>
  <dcterms:modified xsi:type="dcterms:W3CDTF">2012-01-17T22:28:00Z</dcterms:modified>
</cp:coreProperties>
</file>